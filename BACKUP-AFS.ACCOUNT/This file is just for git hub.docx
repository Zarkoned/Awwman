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0B5" w:rsidRDefault="007B546B">
      <w:r>
        <w:t xml:space="preserve">This file is just for </w:t>
      </w:r>
      <w:proofErr w:type="spellStart"/>
      <w:r>
        <w:t>git</w:t>
      </w:r>
      <w:proofErr w:type="spellEnd"/>
      <w:r>
        <w:t xml:space="preserve"> hub</w:t>
      </w:r>
      <w:bookmarkStart w:id="0" w:name="_GoBack"/>
      <w:bookmarkEnd w:id="0"/>
    </w:p>
    <w:sectPr w:rsidR="00817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46B"/>
    <w:rsid w:val="000272C2"/>
    <w:rsid w:val="007B546B"/>
    <w:rsid w:val="008170B5"/>
    <w:rsid w:val="0095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76D8D-E1F9-4DB4-9A7D-C1E8E2D1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C820774C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christian bonilla</cp:lastModifiedBy>
  <cp:revision>1</cp:revision>
  <dcterms:created xsi:type="dcterms:W3CDTF">2014-09-17T14:27:00Z</dcterms:created>
  <dcterms:modified xsi:type="dcterms:W3CDTF">2014-09-17T14:28:00Z</dcterms:modified>
</cp:coreProperties>
</file>